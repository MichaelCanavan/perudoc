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6A" w:rsidRDefault="009F252B" w:rsidP="00763358">
      <w:pPr>
        <w:pStyle w:val="Subtitle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0F21C8" wp14:editId="798FDEED">
            <wp:simplePos x="0" y="0"/>
            <wp:positionH relativeFrom="page">
              <wp:posOffset>2437765</wp:posOffset>
            </wp:positionH>
            <wp:positionV relativeFrom="page">
              <wp:posOffset>5588000</wp:posOffset>
            </wp:positionV>
            <wp:extent cx="2683510" cy="805180"/>
            <wp:effectExtent l="0" t="0" r="0" b="0"/>
            <wp:wrapThrough wrapText="bothSides">
              <wp:wrapPolygon edited="0">
                <wp:start x="0" y="4088"/>
                <wp:lineTo x="0" y="14309"/>
                <wp:lineTo x="613" y="16353"/>
                <wp:lineTo x="3476" y="18397"/>
                <wp:lineTo x="6338" y="18397"/>
                <wp:lineTo x="20649" y="16353"/>
                <wp:lineTo x="21058" y="5451"/>
                <wp:lineTo x="13903" y="4088"/>
                <wp:lineTo x="0" y="4088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44A446" wp14:editId="445F0665">
            <wp:simplePos x="0" y="0"/>
            <wp:positionH relativeFrom="page">
              <wp:posOffset>1358900</wp:posOffset>
            </wp:positionH>
            <wp:positionV relativeFrom="page">
              <wp:posOffset>5486400</wp:posOffset>
            </wp:positionV>
            <wp:extent cx="981710" cy="1003300"/>
            <wp:effectExtent l="0" t="0" r="8890" b="12700"/>
            <wp:wrapThrough wrapText="bothSides">
              <wp:wrapPolygon edited="0">
                <wp:start x="6706" y="0"/>
                <wp:lineTo x="0" y="3828"/>
                <wp:lineTo x="0" y="14765"/>
                <wp:lineTo x="2235" y="18046"/>
                <wp:lineTo x="6147" y="21327"/>
                <wp:lineTo x="15089" y="21327"/>
                <wp:lineTo x="19001" y="18046"/>
                <wp:lineTo x="21237" y="13671"/>
                <wp:lineTo x="21237" y="6562"/>
                <wp:lineTo x="17884" y="2187"/>
                <wp:lineTo x="14530" y="0"/>
                <wp:lineTo x="6706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px-Northeastern-seal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52FEE" wp14:editId="6C8C6BC4">
                <wp:simplePos x="0" y="0"/>
                <wp:positionH relativeFrom="page">
                  <wp:posOffset>5969000</wp:posOffset>
                </wp:positionH>
                <wp:positionV relativeFrom="page">
                  <wp:posOffset>6117590</wp:posOffset>
                </wp:positionV>
                <wp:extent cx="2286000" cy="372110"/>
                <wp:effectExtent l="0" t="0" r="0" b="8890"/>
                <wp:wrapTight wrapText="bothSides">
                  <wp:wrapPolygon edited="0">
                    <wp:start x="240" y="0"/>
                    <wp:lineTo x="240" y="20642"/>
                    <wp:lineTo x="21120" y="20642"/>
                    <wp:lineTo x="21120" y="0"/>
                    <wp:lineTo x="24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Default="009F252B" w:rsidP="00CD362A">
                            <w:pPr>
                              <w:pStyle w:val="Signature"/>
                            </w:pPr>
                            <w:proofErr w:type="spellStart"/>
                            <w:r>
                              <w:t>Yanet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Canavan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F252B" w:rsidRPr="00CD362A" w:rsidRDefault="009F252B" w:rsidP="00CD362A">
                            <w:pPr>
                              <w:pStyle w:val="Signature"/>
                            </w:pPr>
                            <w:r>
                              <w:t>Director of Cultural Activities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0pt;margin-top:481.7pt;width:180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" filled="f" stroked="f">
                <v:textbox inset=",0,,0">
                  <w:txbxContent>
                    <w:p w:rsidR="00646379" w:rsidRDefault="009F252B" w:rsidP="00CD362A">
                      <w:pPr>
                        <w:pStyle w:val="Signature"/>
                      </w:pPr>
                      <w:proofErr w:type="spellStart"/>
                      <w:r>
                        <w:t>Yanet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Canavan</w:t>
                      </w:r>
                      <w:proofErr w:type="spellEnd"/>
                      <w:r>
                        <w:t xml:space="preserve"> </w:t>
                      </w:r>
                    </w:p>
                    <w:p w:rsidR="009F252B" w:rsidRPr="00CD362A" w:rsidRDefault="009F252B" w:rsidP="00CD362A">
                      <w:pPr>
                        <w:pStyle w:val="Signature"/>
                      </w:pPr>
                      <w:r>
                        <w:t>Director of Cultural Activities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9C46B" wp14:editId="33D126F8">
                <wp:simplePos x="0" y="0"/>
                <wp:positionH relativeFrom="page">
                  <wp:posOffset>5664200</wp:posOffset>
                </wp:positionH>
                <wp:positionV relativeFrom="page">
                  <wp:posOffset>6070600</wp:posOffset>
                </wp:positionV>
                <wp:extent cx="2959100" cy="0"/>
                <wp:effectExtent l="0" t="0" r="12700" b="25400"/>
                <wp:wrapTight wrapText="bothSides">
                  <wp:wrapPolygon edited="0">
                    <wp:start x="0" y="-1"/>
                    <wp:lineTo x="0" y="-1"/>
                    <wp:lineTo x="21507" y="-1"/>
                    <wp:lineTo x="21507" y="-1"/>
                    <wp:lineTo x="0" y="-1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pt,478pt" to="679pt,4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0D9B9" wp14:editId="5C3D820B">
                <wp:simplePos x="0" y="0"/>
                <wp:positionH relativeFrom="page">
                  <wp:posOffset>1231900</wp:posOffset>
                </wp:positionH>
                <wp:positionV relativeFrom="page">
                  <wp:posOffset>3601720</wp:posOffset>
                </wp:positionV>
                <wp:extent cx="7543800" cy="1567180"/>
                <wp:effectExtent l="0" t="0" r="0" b="7620"/>
                <wp:wrapTight wrapText="bothSides">
                  <wp:wrapPolygon edited="0">
                    <wp:start x="73" y="0"/>
                    <wp:lineTo x="73" y="21355"/>
                    <wp:lineTo x="21455" y="21355"/>
                    <wp:lineTo x="21455" y="0"/>
                    <wp:lineTo x="73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Default="00646379" w:rsidP="00CD362A">
                            <w:pPr>
                              <w:pStyle w:val="Heading1"/>
                            </w:pPr>
                            <w:r>
                              <w:t xml:space="preserve">In Recognition of Professional Achievement for Successfully Participating in the Cultural Exchange Program Between Northeastern University </w:t>
                            </w:r>
                          </w:p>
                          <w:p w:rsidR="00646379" w:rsidRDefault="00646379" w:rsidP="00CD362A">
                            <w:pPr>
                              <w:pStyle w:val="Heading1"/>
                            </w:pPr>
                            <w:proofErr w:type="gramStart"/>
                            <w:r>
                              <w:t>(Boston, Massachusetts) and the Air Force School, “Jose Quinones” (Lima, Peru).</w:t>
                            </w:r>
                            <w:proofErr w:type="gramEnd"/>
                            <w:r>
                              <w:t xml:space="preserve"> Your Hard Work and Enthusiasm Are Characteristics That Made Possible the Successful Completion of This Program, Held May 26 – 30, 2014 </w:t>
                            </w:r>
                          </w:p>
                          <w:p w:rsidR="00646379" w:rsidRPr="00CD362A" w:rsidRDefault="00646379" w:rsidP="00646379">
                            <w:pPr>
                              <w:pStyle w:val="Heading1"/>
                            </w:pP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IE Jose </w:t>
                            </w:r>
                            <w:proofErr w:type="spellStart"/>
                            <w:r>
                              <w:t>Abelardo</w:t>
                            </w:r>
                            <w:proofErr w:type="spellEnd"/>
                            <w:r>
                              <w:t xml:space="preserve"> Quinones School.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97pt;margin-top:283.6pt;width:594pt;height:12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" filled="f" stroked="f">
                <v:textbox inset=",0,,0">
                  <w:txbxContent>
                    <w:p w:rsidR="00646379" w:rsidRDefault="00646379" w:rsidP="00CD362A">
                      <w:pPr>
                        <w:pStyle w:val="Heading1"/>
                      </w:pPr>
                      <w:r>
                        <w:t xml:space="preserve">In Recognition of Professional Achievement for Successfully Participating in the Cultural Exchange Program Between Northeastern University </w:t>
                      </w:r>
                    </w:p>
                    <w:p w:rsidR="00646379" w:rsidRDefault="00646379" w:rsidP="00CD362A">
                      <w:pPr>
                        <w:pStyle w:val="Heading1"/>
                      </w:pPr>
                      <w:proofErr w:type="gramStart"/>
                      <w:r>
                        <w:t>(Boston, Massachusetts) and the Air Force School, “Jose Quinones” (Lima, Peru).</w:t>
                      </w:r>
                      <w:proofErr w:type="gramEnd"/>
                      <w:r>
                        <w:t xml:space="preserve"> Your Hard Work and Enthusiasm Are Characteristics That Made Possible the Successful Completion of This Program, Held May 26 – 30, 2014 </w:t>
                      </w:r>
                    </w:p>
                    <w:p w:rsidR="00646379" w:rsidRPr="00CD362A" w:rsidRDefault="00646379" w:rsidP="00646379">
                      <w:pPr>
                        <w:pStyle w:val="Heading1"/>
                      </w:pP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IE Jose </w:t>
                      </w:r>
                      <w:proofErr w:type="spellStart"/>
                      <w:r>
                        <w:t>Abelardo</w:t>
                      </w:r>
                      <w:proofErr w:type="spellEnd"/>
                      <w:r>
                        <w:t xml:space="preserve"> Quinones School.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2D94E" wp14:editId="6E476218">
                <wp:simplePos x="0" y="0"/>
                <wp:positionH relativeFrom="page">
                  <wp:posOffset>2057400</wp:posOffset>
                </wp:positionH>
                <wp:positionV relativeFrom="page">
                  <wp:posOffset>3467100</wp:posOffset>
                </wp:positionV>
                <wp:extent cx="59436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273pt" to="630pt,27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B2DFA" wp14:editId="4D6FA204">
                <wp:simplePos x="0" y="0"/>
                <wp:positionH relativeFrom="page">
                  <wp:posOffset>1371600</wp:posOffset>
                </wp:positionH>
                <wp:positionV relativeFrom="page">
                  <wp:posOffset>2768600</wp:posOffset>
                </wp:positionV>
                <wp:extent cx="7315200" cy="749300"/>
                <wp:effectExtent l="0" t="0" r="0" b="12700"/>
                <wp:wrapTight wrapText="bothSides">
                  <wp:wrapPolygon edited="0">
                    <wp:start x="75" y="0"/>
                    <wp:lineTo x="75" y="21234"/>
                    <wp:lineTo x="21450" y="21234"/>
                    <wp:lineTo x="21450" y="0"/>
                    <wp:lineTo x="75" y="0"/>
                  </wp:wrapPolygon>
                </wp:wrapTight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46379" w:rsidRDefault="00646379" w:rsidP="00CD362A">
                            <w:pPr>
                              <w:pStyle w:val="Recipient"/>
                            </w:pPr>
                            <w:r>
                              <w:t>[Recipient Name]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08pt;margin-top:218pt;width:8in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" filled="f" stroked="f">
                <v:stroke o:forcedash="t"/>
                <v:textbox inset=",0,,0">
                  <w:txbxContent>
                    <w:p w:rsidR="00646379" w:rsidRDefault="00646379" w:rsidP="00CD362A">
                      <w:pPr>
                        <w:pStyle w:val="Recipient"/>
                      </w:pPr>
                      <w:r>
                        <w:t>[Recipient Name]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5742" wp14:editId="04CB56B9">
                <wp:simplePos x="0" y="0"/>
                <wp:positionH relativeFrom="page">
                  <wp:posOffset>1371600</wp:posOffset>
                </wp:positionH>
                <wp:positionV relativeFrom="page">
                  <wp:posOffset>2644140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46379" w:rsidRPr="00CD362A" w:rsidRDefault="00646379" w:rsidP="00CD362A">
                            <w:pPr>
                              <w:pStyle w:val="Heading2"/>
                            </w:pPr>
                            <w:r>
                              <w:t>Is Awarded To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08pt;margin-top:208.2pt;width:8in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" filled="f" stroked="f">
                <v:stroke o:forcedash="t"/>
                <v:textbox inset=",0,,0">
                  <w:txbxContent>
                    <w:p w:rsidR="00646379" w:rsidRPr="00CD362A" w:rsidRDefault="00646379" w:rsidP="00CD362A">
                      <w:pPr>
                        <w:pStyle w:val="Heading2"/>
                      </w:pPr>
                      <w:r>
                        <w:t>Is Awarded To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A9F39" wp14:editId="034B0109">
                <wp:simplePos x="0" y="0"/>
                <wp:positionH relativeFrom="page">
                  <wp:posOffset>1231900</wp:posOffset>
                </wp:positionH>
                <wp:positionV relativeFrom="page">
                  <wp:posOffset>1574800</wp:posOffset>
                </wp:positionV>
                <wp:extent cx="7315200" cy="1143000"/>
                <wp:effectExtent l="0" t="0" r="0" b="0"/>
                <wp:wrapTight wrapText="bothSides">
                  <wp:wrapPolygon edited="0">
                    <wp:start x="75" y="0"/>
                    <wp:lineTo x="75" y="21120"/>
                    <wp:lineTo x="21450" y="21120"/>
                    <wp:lineTo x="21450" y="0"/>
                    <wp:lineTo x="75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AF7AA8" w:rsidRDefault="00646379" w:rsidP="00AF7AA8">
                            <w:pPr>
                              <w:pStyle w:val="Title"/>
                            </w:pPr>
                            <w:r>
                              <w:t>Certificate of Participation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97pt;margin-top:124pt;width:8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" filled="f" stroked="f">
                <v:textbox inset=",0,,0">
                  <w:txbxContent>
                    <w:p w:rsidR="00646379" w:rsidRPr="00AF7AA8" w:rsidRDefault="00646379" w:rsidP="00AF7AA8">
                      <w:pPr>
                        <w:pStyle w:val="Title"/>
                      </w:pPr>
                      <w:r>
                        <w:t>Certificate of Participation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F737A01" wp14:editId="3C1C59FF">
                <wp:simplePos x="0" y="0"/>
                <wp:positionH relativeFrom="page">
                  <wp:posOffset>1371600</wp:posOffset>
                </wp:positionH>
                <wp:positionV relativeFrom="page">
                  <wp:posOffset>5257800</wp:posOffset>
                </wp:positionV>
                <wp:extent cx="7315200" cy="215900"/>
                <wp:effectExtent l="0" t="0" r="0" b="12700"/>
                <wp:wrapTight wrapText="bothSides">
                  <wp:wrapPolygon edited="0">
                    <wp:start x="75" y="0"/>
                    <wp:lineTo x="75" y="20329"/>
                    <wp:lineTo x="21450" y="20329"/>
                    <wp:lineTo x="21450" y="0"/>
                    <wp:lineTo x="75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646379" w:rsidRDefault="00646379" w:rsidP="00CD362A"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  <w:r w:rsidRPr="00646379">
                              <w:rPr>
                                <w:sz w:val="28"/>
                                <w:szCs w:val="28"/>
                              </w:rPr>
                              <w:t>As Presented By Northeastern University On This 30</w:t>
                            </w:r>
                            <w:r w:rsidRPr="0064637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646379">
                              <w:rPr>
                                <w:sz w:val="28"/>
                                <w:szCs w:val="28"/>
                              </w:rPr>
                              <w:t xml:space="preserve"> Day of May Two Thousand and Fourteen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08pt;margin-top:414pt;width:8in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" o:allowincell="f" filled="f" stroked="f">
                <v:textbox inset=",0,,0">
                  <w:txbxContent>
                    <w:p w:rsidR="00646379" w:rsidRPr="00646379" w:rsidRDefault="00646379" w:rsidP="00CD362A">
                      <w:pPr>
                        <w:pStyle w:val="Heading3"/>
                        <w:rPr>
                          <w:sz w:val="28"/>
                          <w:szCs w:val="28"/>
                        </w:rPr>
                      </w:pPr>
                      <w:r w:rsidRPr="00646379">
                        <w:rPr>
                          <w:sz w:val="28"/>
                          <w:szCs w:val="28"/>
                        </w:rPr>
                        <w:t>As Presented By Northeastern University On This 30</w:t>
                      </w:r>
                      <w:r w:rsidRPr="00646379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646379">
                        <w:rPr>
                          <w:sz w:val="28"/>
                          <w:szCs w:val="28"/>
                        </w:rPr>
                        <w:t xml:space="preserve"> Day of May Two Thousand and Fourteen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C1D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BC156" wp14:editId="2504EF37">
                <wp:simplePos x="0" y="0"/>
                <wp:positionH relativeFrom="page">
                  <wp:posOffset>1371600</wp:posOffset>
                </wp:positionH>
                <wp:positionV relativeFrom="page">
                  <wp:posOffset>1371600</wp:posOffset>
                </wp:positionV>
                <wp:extent cx="7315200" cy="355600"/>
                <wp:effectExtent l="0" t="0" r="0" b="0"/>
                <wp:wrapTight wrapText="bothSides">
                  <wp:wrapPolygon edited="0">
                    <wp:start x="75" y="0"/>
                    <wp:lineTo x="75" y="20057"/>
                    <wp:lineTo x="21450" y="20057"/>
                    <wp:lineTo x="21450" y="0"/>
                    <wp:lineTo x="7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BC1D4F" w:rsidRDefault="00646379" w:rsidP="00AF7AA8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  <w:r w:rsidRPr="00BC1D4F">
                              <w:rPr>
                                <w:sz w:val="36"/>
                                <w:szCs w:val="36"/>
                              </w:rPr>
                              <w:t>Northeastern University Peru Dialogue of Civilization 2014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08pt;margin-top:108pt;width:8in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" filled="f" stroked="f">
                <v:textbox inset=",0,,0">
                  <w:txbxContent>
                    <w:p w:rsidR="00646379" w:rsidRPr="00BC1D4F" w:rsidRDefault="00646379" w:rsidP="00AF7AA8">
                      <w:pPr>
                        <w:pStyle w:val="Subtitle"/>
                        <w:rPr>
                          <w:sz w:val="36"/>
                          <w:szCs w:val="36"/>
                        </w:rPr>
                      </w:pPr>
                      <w:r w:rsidRPr="00BC1D4F">
                        <w:rPr>
                          <w:sz w:val="36"/>
                          <w:szCs w:val="36"/>
                        </w:rPr>
                        <w:t>Northeastern University Peru Dialogue of Civilization 2014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306A" w:rsidSect="00CD362A">
      <w:headerReference w:type="default" r:id="rId10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79" w:rsidRDefault="00646379">
      <w:r>
        <w:separator/>
      </w:r>
    </w:p>
  </w:endnote>
  <w:endnote w:type="continuationSeparator" w:id="0">
    <w:p w:rsidR="00646379" w:rsidRDefault="0064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79" w:rsidRDefault="00646379">
      <w:r>
        <w:separator/>
      </w:r>
    </w:p>
  </w:footnote>
  <w:footnote w:type="continuationSeparator" w:id="0">
    <w:p w:rsidR="00646379" w:rsidRDefault="006463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79" w:rsidRDefault="00646379">
    <w:pPr>
      <w:pStyle w:val="Header"/>
    </w:pPr>
    <w:r>
      <w:rPr>
        <w:noProof/>
      </w:rPr>
      <w:drawing>
        <wp:anchor distT="0" distB="0" distL="118745" distR="118745" simplePos="0" relativeHeight="251664384" behindDoc="0" locked="0" layoutInCell="0" allowOverlap="1" wp14:anchorId="3908D2C0" wp14:editId="2289E745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5" behindDoc="0" locked="0" layoutInCell="1" allowOverlap="1" wp14:anchorId="1F79FB8A" wp14:editId="25B39CD3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601" behindDoc="0" locked="0" layoutInCell="1" allowOverlap="1" wp14:anchorId="76940D43" wp14:editId="4873ED5E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88.2pt;margin-top:81pt;width:615.6pt;height:450pt;z-index:251652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" fillcolor="white [3212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28CDAF8A" wp14:editId="7CF4E416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" fillcolor="#6e91a3 [3215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46964" behindDoc="0" locked="0" layoutInCell="0" allowOverlap="1" wp14:anchorId="75D3FFB2" wp14:editId="61054334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ED306A"/>
    <w:rsid w:val="00096A37"/>
    <w:rsid w:val="00202A99"/>
    <w:rsid w:val="00356BB0"/>
    <w:rsid w:val="003A5276"/>
    <w:rsid w:val="003D41A9"/>
    <w:rsid w:val="00426BBF"/>
    <w:rsid w:val="00452A2C"/>
    <w:rsid w:val="005C23E3"/>
    <w:rsid w:val="00646379"/>
    <w:rsid w:val="00727A33"/>
    <w:rsid w:val="0075552E"/>
    <w:rsid w:val="00763358"/>
    <w:rsid w:val="00806DF3"/>
    <w:rsid w:val="00843466"/>
    <w:rsid w:val="00895168"/>
    <w:rsid w:val="008F5BC3"/>
    <w:rsid w:val="00997921"/>
    <w:rsid w:val="009A71FA"/>
    <w:rsid w:val="009F252B"/>
    <w:rsid w:val="00AA51B2"/>
    <w:rsid w:val="00AC1A43"/>
    <w:rsid w:val="00AF7AA8"/>
    <w:rsid w:val="00BC1D4F"/>
    <w:rsid w:val="00BE3668"/>
    <w:rsid w:val="00CD362A"/>
    <w:rsid w:val="00D74699"/>
    <w:rsid w:val="00E67A48"/>
    <w:rsid w:val="00E71435"/>
    <w:rsid w:val="00ED306A"/>
    <w:rsid w:val="00EE7B4E"/>
    <w:rsid w:val="00F04303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DF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Certificates:Elegant%20Certificate.dotx" TargetMode="External"/></Relationships>
</file>

<file path=word/theme/theme1.xml><?xml version="1.0" encoding="utf-8"?>
<a:theme xmlns:a="http://schemas.openxmlformats.org/drawingml/2006/main" name="Office Theme">
  <a:themeElements>
    <a:clrScheme name="Elegant Certificate">
      <a:dk1>
        <a:sysClr val="windowText" lastClr="000000"/>
      </a:dk1>
      <a:lt1>
        <a:sysClr val="window" lastClr="FFFFFF"/>
      </a:lt1>
      <a:dk2>
        <a:srgbClr val="6E91A3"/>
      </a:dk2>
      <a:lt2>
        <a:srgbClr val="E7E7E7"/>
      </a:lt2>
      <a:accent1>
        <a:srgbClr val="E5E300"/>
      </a:accent1>
      <a:accent2>
        <a:srgbClr val="799734"/>
      </a:accent2>
      <a:accent3>
        <a:srgbClr val="6E5845"/>
      </a:accent3>
      <a:accent4>
        <a:srgbClr val="BA9E70"/>
      </a:accent4>
      <a:accent5>
        <a:srgbClr val="993300"/>
      </a:accent5>
      <a:accent6>
        <a:srgbClr val="003333"/>
      </a:accent6>
      <a:hlink>
        <a:srgbClr val="61296A"/>
      </a:hlink>
      <a:folHlink>
        <a:srgbClr val="977632"/>
      </a:folHlink>
    </a:clrScheme>
    <a:fontScheme name="Elegant Certificate">
      <a:majorFont>
        <a:latin typeface="Bell MT"/>
        <a:ea typeface=""/>
        <a:cs typeface=""/>
        <a:font script="Jpan" typeface="ＭＳ Ｐ明朝"/>
      </a:majorFont>
      <a:minorFont>
        <a:latin typeface="Edwardian Script ITC"/>
        <a:ea typeface=""/>
        <a:cs typeface=""/>
        <a:font script="Jpan" typeface="ヒラギノ丸ゴ Pro W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Certificate.dotx</Template>
  <TotalTime>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2014-05-30T14:39:00Z</dcterms:created>
  <dcterms:modified xsi:type="dcterms:W3CDTF">2014-05-30T14:39:00Z</dcterms:modified>
  <cp:category/>
</cp:coreProperties>
</file>